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A615D" w14:textId="77777777" w:rsidR="007020D6" w:rsidRPr="001B490A" w:rsidRDefault="001B490A" w:rsidP="001B490A">
      <w:pPr>
        <w:jc w:val="center"/>
        <w:rPr>
          <w:b/>
        </w:rPr>
      </w:pPr>
      <w:r w:rsidRPr="001B490A">
        <w:rPr>
          <w:b/>
        </w:rPr>
        <w:t>CSC 160 Design Document</w:t>
      </w:r>
    </w:p>
    <w:p w14:paraId="5D749973" w14:textId="5D2FB39B" w:rsidR="0028682A" w:rsidRDefault="001B490A" w:rsidP="0028682A">
      <w:pPr>
        <w:spacing w:after="0"/>
        <w:jc w:val="center"/>
      </w:pPr>
      <w:r>
        <w:t>Student Name:</w:t>
      </w:r>
      <w:r w:rsidR="0028682A">
        <w:t xml:space="preserve"> James Wolf</w:t>
      </w:r>
    </w:p>
    <w:p w14:paraId="15C65A52" w14:textId="519DD5AF" w:rsidR="001B490A" w:rsidRDefault="001B490A" w:rsidP="001B490A">
      <w:pPr>
        <w:spacing w:after="0"/>
        <w:jc w:val="center"/>
      </w:pPr>
      <w:r>
        <w:t>Project Name:</w:t>
      </w:r>
      <w:r w:rsidR="0028682A">
        <w:t xml:space="preserve"> Lab </w:t>
      </w:r>
      <w:proofErr w:type="gramStart"/>
      <w:r w:rsidR="0028682A">
        <w:t>3 page</w:t>
      </w:r>
      <w:proofErr w:type="gramEnd"/>
      <w:r w:rsidR="0028682A">
        <w:t xml:space="preserve"> 196 problem number 8</w:t>
      </w:r>
    </w:p>
    <w:p w14:paraId="7583ADB0" w14:textId="77777777" w:rsidR="001B490A" w:rsidRDefault="001B490A" w:rsidP="001B490A">
      <w:pPr>
        <w:spacing w:after="0"/>
        <w:jc w:val="center"/>
      </w:pPr>
    </w:p>
    <w:p w14:paraId="57AB3817" w14:textId="77777777" w:rsidR="001B490A" w:rsidRDefault="001B490A" w:rsidP="001B490A">
      <w:r>
        <w:t>Use this form as an outline to design and document your assignment. This document may take many pages for more complex programs.</w:t>
      </w:r>
    </w:p>
    <w:p w14:paraId="5E93ADA2" w14:textId="77777777" w:rsidR="001B490A" w:rsidRDefault="001B490A" w:rsidP="001B490A">
      <w:r>
        <w:t>User Story (1 or more):</w:t>
      </w:r>
    </w:p>
    <w:p w14:paraId="6279138A" w14:textId="77777777" w:rsidR="001B490A" w:rsidRDefault="001B490A" w:rsidP="001B490A">
      <w:r>
        <w:rPr>
          <w:noProof/>
        </w:rPr>
        <mc:AlternateContent>
          <mc:Choice Requires="wps">
            <w:drawing>
              <wp:anchor distT="0" distB="0" distL="114300" distR="114300" simplePos="0" relativeHeight="251659264" behindDoc="0" locked="0" layoutInCell="1" allowOverlap="1" wp14:anchorId="59BAE561" wp14:editId="19652B5B">
                <wp:simplePos x="0" y="0"/>
                <wp:positionH relativeFrom="column">
                  <wp:posOffset>207433</wp:posOffset>
                </wp:positionH>
                <wp:positionV relativeFrom="paragraph">
                  <wp:posOffset>62230</wp:posOffset>
                </wp:positionV>
                <wp:extent cx="5410200" cy="1130300"/>
                <wp:effectExtent l="57150" t="57150" r="57150" b="508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130300"/>
                        </a:xfrm>
                        <a:prstGeom prst="rect">
                          <a:avLst/>
                        </a:prstGeom>
                        <a:solidFill>
                          <a:srgbClr val="FFFFFF"/>
                        </a:solidFill>
                        <a:ln w="9525">
                          <a:solidFill>
                            <a:srgbClr val="000000"/>
                          </a:solidFill>
                          <a:miter lim="800000"/>
                          <a:headEnd/>
                          <a:tailEnd/>
                        </a:ln>
                        <a:scene3d>
                          <a:camera prst="orthographicFront"/>
                          <a:lightRig rig="threePt" dir="t"/>
                        </a:scene3d>
                        <a:sp3d>
                          <a:bevelT/>
                        </a:sp3d>
                      </wps:spPr>
                      <wps:txbx>
                        <w:txbxContent>
                          <w:p w14:paraId="51B6D014" w14:textId="576C50D3" w:rsidR="001B490A" w:rsidRDefault="001B490A" w:rsidP="001B490A">
                            <w:pPr>
                              <w:jc w:val="center"/>
                              <w:rPr>
                                <w:color w:val="FF0000"/>
                              </w:rPr>
                            </w:pPr>
                            <w:r>
                              <w:t xml:space="preserve">Form: </w:t>
                            </w:r>
                            <w:r w:rsidR="0028682A">
                              <w:rPr>
                                <w:color w:val="FF0000"/>
                              </w:rPr>
                              <w:t>As a member of the computer club I want a program that will compute the amount of money our clubs receives from proceeds from the granola bar sale we will have. We need computer club members be able to enter the number of cases sold and sales price per bar. Each case will contain 12 bars and we purchase each case for $5.00. Our club is required to give 10%of our earnings to the student government.</w:t>
                            </w:r>
                          </w:p>
                          <w:p w14:paraId="4A4A6767" w14:textId="77777777" w:rsidR="0028682A" w:rsidRPr="001B490A" w:rsidRDefault="0028682A" w:rsidP="001B490A">
                            <w:pPr>
                              <w:jc w:val="center"/>
                              <w:rPr>
                                <w:color w:val="FF0000"/>
                              </w:rPr>
                            </w:pPr>
                          </w:p>
                          <w:p w14:paraId="6D59777D" w14:textId="77777777" w:rsidR="001B490A" w:rsidRDefault="001B490A" w:rsidP="001B490A">
                            <w:pPr>
                              <w:spacing w:after="0"/>
                            </w:pPr>
                          </w:p>
                          <w:p w14:paraId="1C49E9A7" w14:textId="77777777" w:rsidR="001B490A" w:rsidRDefault="001B490A" w:rsidP="001B490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AE561" id="_x0000_t202" coordsize="21600,21600" o:spt="202" path="m,l,21600r21600,l21600,xe">
                <v:stroke joinstyle="miter"/>
                <v:path gradientshapeok="t" o:connecttype="rect"/>
              </v:shapetype>
              <v:shape id="Text Box 2" o:spid="_x0000_s1026" type="#_x0000_t202" style="position:absolute;margin-left:16.35pt;margin-top:4.9pt;width:426pt;height: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">
                <v:textbox>
                  <w:txbxContent>
                    <w:p w14:paraId="51B6D014" w14:textId="576C50D3" w:rsidR="001B490A" w:rsidRDefault="001B490A" w:rsidP="001B490A">
                      <w:pPr>
                        <w:jc w:val="center"/>
                        <w:rPr>
                          <w:color w:val="FF0000"/>
                        </w:rPr>
                      </w:pPr>
                      <w:r>
                        <w:t xml:space="preserve">Form: </w:t>
                      </w:r>
                      <w:r w:rsidR="0028682A">
                        <w:rPr>
                          <w:color w:val="FF0000"/>
                        </w:rPr>
                        <w:t>As a member of the computer club I want a program that will compute the amount of money our clubs receives from proceeds from the granola bar sale we will have. We need computer club members be able to enter the number of cases sold and sales price per bar. Each case will contain 12 bars and we purchase each case for $5.00. Our club is required to give 10%of our earnings to the student government.</w:t>
                      </w:r>
                    </w:p>
                    <w:p w14:paraId="4A4A6767" w14:textId="77777777" w:rsidR="0028682A" w:rsidRPr="001B490A" w:rsidRDefault="0028682A" w:rsidP="001B490A">
                      <w:pPr>
                        <w:jc w:val="center"/>
                        <w:rPr>
                          <w:color w:val="FF0000"/>
                        </w:rPr>
                      </w:pPr>
                    </w:p>
                    <w:p w14:paraId="6D59777D" w14:textId="77777777" w:rsidR="001B490A" w:rsidRDefault="001B490A" w:rsidP="001B490A">
                      <w:pPr>
                        <w:spacing w:after="0"/>
                      </w:pPr>
                    </w:p>
                    <w:p w14:paraId="1C49E9A7" w14:textId="77777777" w:rsidR="001B490A" w:rsidRDefault="001B490A" w:rsidP="001B490A">
                      <w:pPr>
                        <w:spacing w:after="0"/>
                      </w:pPr>
                    </w:p>
                  </w:txbxContent>
                </v:textbox>
              </v:shape>
            </w:pict>
          </mc:Fallback>
        </mc:AlternateContent>
      </w:r>
    </w:p>
    <w:p w14:paraId="59EF805B" w14:textId="77777777" w:rsidR="001B490A" w:rsidRDefault="001B490A" w:rsidP="001B490A"/>
    <w:p w14:paraId="541BFA20" w14:textId="77777777" w:rsidR="001B490A" w:rsidRDefault="001B490A" w:rsidP="001B490A"/>
    <w:p w14:paraId="50577A03" w14:textId="77777777" w:rsidR="001B490A" w:rsidRDefault="001B490A" w:rsidP="001B490A"/>
    <w:p w14:paraId="386F2FD2" w14:textId="717B9DDE" w:rsidR="001B490A" w:rsidRDefault="001B490A" w:rsidP="001B490A">
      <w:r>
        <w:t>Algorithms (calculations in your programs):</w:t>
      </w:r>
      <w:r w:rsidR="0028682A">
        <w:t xml:space="preserve">  Number of cases sold * 12 = Number of bars sold</w:t>
      </w:r>
    </w:p>
    <w:p w14:paraId="1C8A5266" w14:textId="4472A057" w:rsidR="001B490A" w:rsidRDefault="000F078F" w:rsidP="001B490A">
      <w:r>
        <w:t>Number of bars sold * price of bar = total earned from sale</w:t>
      </w:r>
    </w:p>
    <w:p w14:paraId="0187D4FF" w14:textId="1E77ECC8" w:rsidR="001B490A" w:rsidRDefault="000F078F" w:rsidP="001B490A">
      <w:r>
        <w:t>Total earned from sale – (Number of cases sold * $5.00) = amount earned after taking out how much we paid per case (</w:t>
      </w:r>
      <w:proofErr w:type="spellStart"/>
      <w:r>
        <w:t>totalEarnings</w:t>
      </w:r>
      <w:proofErr w:type="spellEnd"/>
      <w:r>
        <w:t>)</w:t>
      </w:r>
    </w:p>
    <w:p w14:paraId="79C37012" w14:textId="529B68CB" w:rsidR="000F078F" w:rsidRDefault="000F078F" w:rsidP="001B490A">
      <w:proofErr w:type="spellStart"/>
      <w:r>
        <w:t>totalEarnings</w:t>
      </w:r>
      <w:proofErr w:type="spellEnd"/>
      <w:r>
        <w:t xml:space="preserve"> * (0.10) = How much the student government earns (</w:t>
      </w:r>
      <w:proofErr w:type="spellStart"/>
      <w:r>
        <w:t>stuGovEarns</w:t>
      </w:r>
      <w:proofErr w:type="spellEnd"/>
      <w:r>
        <w:t>)</w:t>
      </w:r>
    </w:p>
    <w:p w14:paraId="2F101F1F" w14:textId="2B934F5B" w:rsidR="000F078F" w:rsidRDefault="00AB389F" w:rsidP="001B490A">
      <w:proofErr w:type="spellStart"/>
      <w:proofErr w:type="gramStart"/>
      <w:r>
        <w:t>totalEarnings</w:t>
      </w:r>
      <w:proofErr w:type="spellEnd"/>
      <w:r>
        <w:t xml:space="preserve"> </w:t>
      </w:r>
      <w:r>
        <w:t xml:space="preserve"> -</w:t>
      </w:r>
      <w:proofErr w:type="gramEnd"/>
      <w:r>
        <w:t xml:space="preserve"> </w:t>
      </w:r>
      <w:proofErr w:type="spellStart"/>
      <w:r>
        <w:t>stuGovEarns</w:t>
      </w:r>
      <w:proofErr w:type="spellEnd"/>
      <w:r>
        <w:t xml:space="preserve"> = total gross earnings for computer club</w:t>
      </w:r>
    </w:p>
    <w:p w14:paraId="45EAE8B3" w14:textId="77777777" w:rsidR="000F078F" w:rsidRDefault="000F078F" w:rsidP="001B490A"/>
    <w:p w14:paraId="5302E81E" w14:textId="77777777" w:rsidR="001B490A" w:rsidRDefault="007C14FC" w:rsidP="001B490A">
      <w:r>
        <w:t>Program data needs (what data will you have to store and the type):</w:t>
      </w:r>
    </w:p>
    <w:p w14:paraId="318FAA8E" w14:textId="2D4D22DD" w:rsidR="007C14FC" w:rsidRDefault="00AB389F" w:rsidP="001B490A">
      <w:r>
        <w:t>Number of cases sold</w:t>
      </w:r>
      <w:r>
        <w:t xml:space="preserve"> (</w:t>
      </w:r>
      <w:proofErr w:type="spellStart"/>
      <w:r>
        <w:t>numberCasesSold</w:t>
      </w:r>
      <w:proofErr w:type="spellEnd"/>
      <w:r>
        <w:t>)</w:t>
      </w:r>
    </w:p>
    <w:p w14:paraId="6F8EDEDA" w14:textId="0038F2E4" w:rsidR="00E83BBA" w:rsidRDefault="00AB389F" w:rsidP="001B490A">
      <w:r>
        <w:t>price of bar</w:t>
      </w:r>
      <w:r>
        <w:t xml:space="preserve"> (</w:t>
      </w:r>
      <w:proofErr w:type="spellStart"/>
      <w:r>
        <w:t>barPrice</w:t>
      </w:r>
      <w:proofErr w:type="spellEnd"/>
      <w:r>
        <w:t>)</w:t>
      </w:r>
    </w:p>
    <w:p w14:paraId="23CAD438" w14:textId="77777777" w:rsidR="00AB389F" w:rsidRDefault="00AB389F" w:rsidP="001B490A"/>
    <w:p w14:paraId="57084628" w14:textId="77777777" w:rsidR="001B490A" w:rsidRDefault="001B490A" w:rsidP="001B490A">
      <w:r>
        <w:t>Pseudo Code (your steps to get to the program outcome in English):</w:t>
      </w:r>
    </w:p>
    <w:p w14:paraId="73785B33" w14:textId="6766C9E5" w:rsidR="001B490A" w:rsidRDefault="00AB389F" w:rsidP="001B490A">
      <w:r>
        <w:t>Welcome screen for the computer club member user.</w:t>
      </w:r>
    </w:p>
    <w:p w14:paraId="6D5C459B" w14:textId="0B9D72D8" w:rsidR="00AB389F" w:rsidRDefault="00AB389F" w:rsidP="001B490A">
      <w:r>
        <w:t>Ask how many cases of granola bars were sold.</w:t>
      </w:r>
    </w:p>
    <w:p w14:paraId="324B7128" w14:textId="2572EFDF" w:rsidR="00AB389F" w:rsidRDefault="00AB389F" w:rsidP="001B490A">
      <w:r>
        <w:t>Display the number of actual bars sold</w:t>
      </w:r>
    </w:p>
    <w:p w14:paraId="7D1D1B26" w14:textId="4568F802" w:rsidR="00AB389F" w:rsidRDefault="00AB389F" w:rsidP="001B490A">
      <w:r>
        <w:t>Then ask at what price was each bar sold.</w:t>
      </w:r>
    </w:p>
    <w:p w14:paraId="66FF2ED4" w14:textId="37338F33" w:rsidR="00AB389F" w:rsidRDefault="00AB389F" w:rsidP="001B490A">
      <w:r>
        <w:lastRenderedPageBreak/>
        <w:t>Display how much money the club member should currently have after accounting for the cost per case.</w:t>
      </w:r>
    </w:p>
    <w:p w14:paraId="25F89323" w14:textId="4E8BAA9E" w:rsidR="00AB389F" w:rsidRDefault="00AB389F" w:rsidP="001B490A">
      <w:r>
        <w:t>Then output how much the student government is owed.</w:t>
      </w:r>
    </w:p>
    <w:p w14:paraId="5F1D3CA6" w14:textId="38BB7C54" w:rsidR="00AB389F" w:rsidRDefault="00AB389F" w:rsidP="001B490A">
      <w:r>
        <w:t>Then out put how much the computer club has made after the stu</w:t>
      </w:r>
      <w:bookmarkStart w:id="0" w:name="_GoBack"/>
      <w:bookmarkEnd w:id="0"/>
      <w:r>
        <w:t>dent government tax.</w:t>
      </w:r>
    </w:p>
    <w:p w14:paraId="6B4F983B" w14:textId="77777777" w:rsidR="001B490A" w:rsidRDefault="001B490A" w:rsidP="001B490A"/>
    <w:p w14:paraId="678FEE11" w14:textId="77777777" w:rsidR="001B490A" w:rsidRDefault="001B490A" w:rsidP="001B490A"/>
    <w:p w14:paraId="17ACEBE7" w14:textId="77777777" w:rsidR="001B490A" w:rsidRDefault="001B490A" w:rsidP="001B490A"/>
    <w:p w14:paraId="5FE2BBB5" w14:textId="77777777" w:rsidR="001B490A" w:rsidRDefault="001B490A" w:rsidP="001B490A"/>
    <w:p w14:paraId="1847F0D6" w14:textId="77777777" w:rsidR="001B490A" w:rsidRDefault="001B490A" w:rsidP="001B490A"/>
    <w:p w14:paraId="1AEF12AB" w14:textId="77777777" w:rsidR="001B490A" w:rsidRDefault="001B490A" w:rsidP="001B490A"/>
    <w:p w14:paraId="60ABE430" w14:textId="77777777" w:rsidR="001B490A" w:rsidRDefault="00E83BBA" w:rsidP="001B490A">
      <w:r>
        <w:t>Class Diagrams (if designing after chapter 4):</w:t>
      </w:r>
    </w:p>
    <w:p w14:paraId="3D5DFCE0" w14:textId="77777777" w:rsidR="00E83BBA" w:rsidRDefault="00E83BBA" w:rsidP="001B490A"/>
    <w:sectPr w:rsidR="00E83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2A"/>
    <w:rsid w:val="000F078F"/>
    <w:rsid w:val="001B490A"/>
    <w:rsid w:val="0028682A"/>
    <w:rsid w:val="007020D6"/>
    <w:rsid w:val="007847EE"/>
    <w:rsid w:val="007C14FC"/>
    <w:rsid w:val="009542C1"/>
    <w:rsid w:val="00AB389F"/>
    <w:rsid w:val="00E8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E571"/>
  <w15:docId w15:val="{1447B301-7FF6-4D30-A4DF-91934259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lfAlpha1\Desktop\C%23%20HomeWork%20Zipped%20Files\CSC%20160%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CSC 160 Design Document Template</Template>
  <TotalTime>30</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WolfAlpha1</dc:creator>
  <cp:lastModifiedBy>Wolf, James (jwolf45@student.cccs.edu)</cp:lastModifiedBy>
  <cp:revision>1</cp:revision>
  <dcterms:created xsi:type="dcterms:W3CDTF">2018-02-16T18:02:00Z</dcterms:created>
  <dcterms:modified xsi:type="dcterms:W3CDTF">2018-02-16T18:32:00Z</dcterms:modified>
</cp:coreProperties>
</file>