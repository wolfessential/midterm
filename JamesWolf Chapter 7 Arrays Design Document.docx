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68B03" w14:textId="77777777" w:rsidR="007020D6" w:rsidRPr="001B490A" w:rsidRDefault="001B490A" w:rsidP="001B490A">
      <w:pPr>
        <w:jc w:val="center"/>
        <w:rPr>
          <w:b/>
        </w:rPr>
      </w:pPr>
      <w:r w:rsidRPr="001B490A">
        <w:rPr>
          <w:b/>
        </w:rPr>
        <w:t>CSC 160 Design Document</w:t>
      </w:r>
    </w:p>
    <w:p w14:paraId="6EDF9F92" w14:textId="10C2F663" w:rsidR="001B490A" w:rsidRDefault="001B490A" w:rsidP="001B490A">
      <w:pPr>
        <w:spacing w:after="0"/>
        <w:jc w:val="center"/>
      </w:pPr>
      <w:r>
        <w:t>Student Name:</w:t>
      </w:r>
      <w:r w:rsidR="00635F8F">
        <w:t xml:space="preserve"> James Wolf</w:t>
      </w:r>
    </w:p>
    <w:p w14:paraId="13F987B2" w14:textId="1629FB93" w:rsidR="001B490A" w:rsidRDefault="001B490A" w:rsidP="001B490A">
      <w:pPr>
        <w:spacing w:after="0"/>
        <w:jc w:val="center"/>
      </w:pPr>
      <w:r>
        <w:t>Project Name:</w:t>
      </w:r>
      <w:r w:rsidR="00635F8F">
        <w:t xml:space="preserve"> Chapter 7 Arrays</w:t>
      </w:r>
    </w:p>
    <w:p w14:paraId="66D7819E" w14:textId="77777777" w:rsidR="001B490A" w:rsidRDefault="001B490A" w:rsidP="001B490A">
      <w:pPr>
        <w:spacing w:after="0"/>
        <w:jc w:val="center"/>
      </w:pPr>
    </w:p>
    <w:p w14:paraId="74946EF3" w14:textId="77777777" w:rsidR="001B490A" w:rsidRDefault="001B490A" w:rsidP="001B490A">
      <w:r>
        <w:t>Use this form as an outline to design and document your assignment. This document may take many pages for more complex programs.</w:t>
      </w:r>
    </w:p>
    <w:p w14:paraId="7D715756" w14:textId="77777777" w:rsidR="001B490A" w:rsidRDefault="001B490A" w:rsidP="001B490A">
      <w:r>
        <w:t>User Story (1 or more):</w:t>
      </w:r>
    </w:p>
    <w:p w14:paraId="00307036" w14:textId="77777777" w:rsidR="001B490A" w:rsidRDefault="001B490A" w:rsidP="001B49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73FB3" wp14:editId="6CFB8253">
                <wp:simplePos x="0" y="0"/>
                <wp:positionH relativeFrom="column">
                  <wp:posOffset>204769</wp:posOffset>
                </wp:positionH>
                <wp:positionV relativeFrom="paragraph">
                  <wp:posOffset>57278</wp:posOffset>
                </wp:positionV>
                <wp:extent cx="5410200" cy="953236"/>
                <wp:effectExtent l="57150" t="57150" r="57150" b="565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9532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705C0433" w14:textId="55D24981" w:rsidR="001B490A" w:rsidRPr="001B490A" w:rsidRDefault="001B490A" w:rsidP="001B490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 xml:space="preserve">Form: </w:t>
                            </w:r>
                            <w:r w:rsidR="00635F8F">
                              <w:rPr>
                                <w:color w:val="FF0000"/>
                              </w:rPr>
                              <w:t xml:space="preserve">As a meteorologist I would like a program where I can enter the temperatures for the week and have the program tell me the Highest, Lowest, average and then average excluding the lowest temp. Also have the program tell </w:t>
                            </w:r>
                            <w:r w:rsidR="00540E6C">
                              <w:rPr>
                                <w:color w:val="FF0000"/>
                              </w:rPr>
                              <w:t>me the</w:t>
                            </w:r>
                            <w:r w:rsidR="00635F8F">
                              <w:rPr>
                                <w:color w:val="FF0000"/>
                              </w:rPr>
                              <w:t xml:space="preserve"> number of days were bellow </w:t>
                            </w:r>
                            <w:r w:rsidR="00906ABA">
                              <w:rPr>
                                <w:color w:val="FF0000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 w:rsidR="00540E6C">
                              <w:rPr>
                                <w:color w:val="FF0000"/>
                              </w:rPr>
                              <w:t xml:space="preserve"> temperature that I enter.</w:t>
                            </w:r>
                          </w:p>
                          <w:p w14:paraId="151A1EE0" w14:textId="77777777" w:rsidR="001B490A" w:rsidRDefault="001B490A" w:rsidP="001B490A">
                            <w:pPr>
                              <w:spacing w:after="0"/>
                            </w:pPr>
                          </w:p>
                          <w:p w14:paraId="261F4514" w14:textId="77777777" w:rsidR="001B490A" w:rsidRDefault="001B490A" w:rsidP="001B490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73F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1pt;margin-top:4.5pt;width:426pt;height:7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">
                <v:textbox>
                  <w:txbxContent>
                    <w:p w14:paraId="705C0433" w14:textId="55D24981" w:rsidR="001B490A" w:rsidRPr="001B490A" w:rsidRDefault="001B490A" w:rsidP="001B490A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 xml:space="preserve">Form: </w:t>
                      </w:r>
                      <w:r w:rsidR="00635F8F">
                        <w:rPr>
                          <w:color w:val="FF0000"/>
                        </w:rPr>
                        <w:t xml:space="preserve">As a meteorologist I would like a program where I can enter the temperatures for the week and have the program tell me the Highest, Lowest, average and then average excluding the lowest temp. Also have the program tell </w:t>
                      </w:r>
                      <w:r w:rsidR="00540E6C">
                        <w:rPr>
                          <w:color w:val="FF0000"/>
                        </w:rPr>
                        <w:t>me the</w:t>
                      </w:r>
                      <w:r w:rsidR="00635F8F">
                        <w:rPr>
                          <w:color w:val="FF0000"/>
                        </w:rPr>
                        <w:t xml:space="preserve"> number of days were bellow </w:t>
                      </w:r>
                      <w:r w:rsidR="00906ABA">
                        <w:rPr>
                          <w:color w:val="FF0000"/>
                        </w:rPr>
                        <w:t>a</w:t>
                      </w:r>
                      <w:bookmarkStart w:id="1" w:name="_GoBack"/>
                      <w:bookmarkEnd w:id="1"/>
                      <w:r w:rsidR="00540E6C">
                        <w:rPr>
                          <w:color w:val="FF0000"/>
                        </w:rPr>
                        <w:t xml:space="preserve"> temperature that I enter.</w:t>
                      </w:r>
                    </w:p>
                    <w:p w14:paraId="151A1EE0" w14:textId="77777777" w:rsidR="001B490A" w:rsidRDefault="001B490A" w:rsidP="001B490A">
                      <w:pPr>
                        <w:spacing w:after="0"/>
                      </w:pPr>
                    </w:p>
                    <w:p w14:paraId="261F4514" w14:textId="77777777" w:rsidR="001B490A" w:rsidRDefault="001B490A" w:rsidP="001B490A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5D4D85BB" w14:textId="77777777" w:rsidR="001B490A" w:rsidRDefault="001B490A" w:rsidP="001B490A"/>
    <w:p w14:paraId="02104708" w14:textId="77777777" w:rsidR="001B490A" w:rsidRDefault="001B490A" w:rsidP="001B490A"/>
    <w:p w14:paraId="4581B594" w14:textId="77777777" w:rsidR="001B490A" w:rsidRDefault="001B490A" w:rsidP="001B490A"/>
    <w:p w14:paraId="1C1FC709" w14:textId="26F375C8" w:rsidR="001B490A" w:rsidRDefault="001B490A" w:rsidP="001B490A">
      <w:r>
        <w:t>Algorithms (calculations in your programs):</w:t>
      </w:r>
      <w:r w:rsidR="00540E6C">
        <w:t xml:space="preserve">  </w:t>
      </w:r>
      <w:r w:rsidR="00B02883">
        <w:t>Calculate Average: add up the weeks temps / 7</w:t>
      </w:r>
    </w:p>
    <w:p w14:paraId="64FA348C" w14:textId="29FA7134" w:rsidR="00B02883" w:rsidRDefault="00B02883" w:rsidP="001B490A">
      <w:r>
        <w:t xml:space="preserve">Calculate Average excluding Lowest Temp: Determine lowest temp entered the minus that from the </w:t>
      </w:r>
      <w:r w:rsidR="00E34E0A">
        <w:t>sum of temps / 7 days</w:t>
      </w:r>
    </w:p>
    <w:p w14:paraId="322FF5BE" w14:textId="77777777" w:rsidR="001B490A" w:rsidRDefault="001B490A" w:rsidP="001B490A"/>
    <w:p w14:paraId="1771D828" w14:textId="315EE492" w:rsidR="00E34E0A" w:rsidRDefault="007C14FC" w:rsidP="001B490A">
      <w:r>
        <w:t>Program data needs (what data will you have to store and the type):</w:t>
      </w:r>
      <w:r w:rsidR="00E34E0A">
        <w:t xml:space="preserve"> Sunday-</w:t>
      </w:r>
      <w:proofErr w:type="spellStart"/>
      <w:r w:rsidR="00E34E0A">
        <w:t>SaturadyTemp’s</w:t>
      </w:r>
      <w:proofErr w:type="spellEnd"/>
      <w:r w:rsidR="00E34E0A">
        <w:t xml:space="preserve"> (assign a temp </w:t>
      </w:r>
      <w:proofErr w:type="spellStart"/>
      <w:r w:rsidR="00E34E0A">
        <w:t>int</w:t>
      </w:r>
      <w:proofErr w:type="spellEnd"/>
      <w:r w:rsidR="00E34E0A">
        <w:t xml:space="preserve"> to each day of the week)</w:t>
      </w:r>
      <w:r w:rsidR="00906ABA">
        <w:t xml:space="preserve"> as </w:t>
      </w:r>
      <w:proofErr w:type="spellStart"/>
      <w:r w:rsidR="00906ABA">
        <w:t>weeksTemps</w:t>
      </w:r>
      <w:proofErr w:type="spellEnd"/>
      <w:r w:rsidR="00906ABA">
        <w:t xml:space="preserve"> as an array</w:t>
      </w:r>
    </w:p>
    <w:p w14:paraId="7D5C39D0" w14:textId="6001E80F" w:rsidR="00E34E0A" w:rsidRDefault="00E34E0A" w:rsidP="001B490A">
      <w:proofErr w:type="spellStart"/>
      <w:r>
        <w:t>GetHighestTemp</w:t>
      </w:r>
      <w:proofErr w:type="spellEnd"/>
    </w:p>
    <w:p w14:paraId="4430839B" w14:textId="6AF317A5" w:rsidR="00E34E0A" w:rsidRDefault="00E34E0A" w:rsidP="001B490A">
      <w:proofErr w:type="spellStart"/>
      <w:r>
        <w:t>GetLowestTemp</w:t>
      </w:r>
      <w:proofErr w:type="spellEnd"/>
    </w:p>
    <w:p w14:paraId="0ADF0616" w14:textId="25B6AA44" w:rsidR="00E34E0A" w:rsidRDefault="00E34E0A" w:rsidP="001B490A">
      <w:proofErr w:type="spellStart"/>
      <w:r>
        <w:t>GetDaysUnderTemp</w:t>
      </w:r>
      <w:proofErr w:type="spellEnd"/>
      <w:r>
        <w:t xml:space="preserve">: (Return the number of days that were under what the meteorologist entered) </w:t>
      </w:r>
    </w:p>
    <w:p w14:paraId="74F349BF" w14:textId="100E80DA" w:rsidR="001B490A" w:rsidRDefault="00E34E0A" w:rsidP="001B490A">
      <w:proofErr w:type="spellStart"/>
      <w:r>
        <w:t>CalculateAverage</w:t>
      </w:r>
      <w:proofErr w:type="spellEnd"/>
    </w:p>
    <w:p w14:paraId="3461086B" w14:textId="2F178668" w:rsidR="007C14FC" w:rsidRDefault="00E34E0A" w:rsidP="001B490A">
      <w:proofErr w:type="spellStart"/>
      <w:r>
        <w:t>CalcAve</w:t>
      </w:r>
      <w:r>
        <w:t>E</w:t>
      </w:r>
      <w:r>
        <w:t>xcludingLowestTemp</w:t>
      </w:r>
      <w:proofErr w:type="spellEnd"/>
    </w:p>
    <w:p w14:paraId="098CB73B" w14:textId="77777777" w:rsidR="00E83BBA" w:rsidRDefault="00E83BBA" w:rsidP="001B490A"/>
    <w:p w14:paraId="765E1B69" w14:textId="6BAEB503" w:rsidR="001B490A" w:rsidRDefault="001B490A" w:rsidP="001B490A">
      <w:r>
        <w:t>Pseudo Code (your steps to get to the program outcome in English):</w:t>
      </w:r>
    </w:p>
    <w:p w14:paraId="57F565B0" w14:textId="77777777" w:rsidR="009177E8" w:rsidRDefault="00E34E0A" w:rsidP="001B490A">
      <w:r>
        <w:t xml:space="preserve">Have 7 textboxes </w:t>
      </w:r>
      <w:r w:rsidR="009177E8">
        <w:t>for the meteorologist to enter a temp for each day of the week.</w:t>
      </w:r>
    </w:p>
    <w:p w14:paraId="62B105D3" w14:textId="77777777" w:rsidR="009177E8" w:rsidRDefault="009177E8" w:rsidP="001B490A">
      <w:r>
        <w:t xml:space="preserve">Have a calculate button, a Display Highest Temp, Lowest Temp, Average Temp and Average </w:t>
      </w:r>
      <w:proofErr w:type="gramStart"/>
      <w:r>
        <w:t>excluding</w:t>
      </w:r>
      <w:proofErr w:type="gramEnd"/>
      <w:r>
        <w:t xml:space="preserve"> Lowest Temp Buttons.</w:t>
      </w:r>
    </w:p>
    <w:p w14:paraId="60C02FD9" w14:textId="1E48E374" w:rsidR="001B490A" w:rsidRDefault="009177E8" w:rsidP="001B490A">
      <w:r>
        <w:t>And have a spot to display the information to the meteorologist.</w:t>
      </w:r>
    </w:p>
    <w:p w14:paraId="47F87019" w14:textId="77777777" w:rsidR="001B490A" w:rsidRDefault="001B490A" w:rsidP="001B490A"/>
    <w:p w14:paraId="20F147E0" w14:textId="51AB1E77" w:rsidR="001B490A" w:rsidRDefault="00E83BBA" w:rsidP="001B490A">
      <w:r>
        <w:t>Class Diagrams (if designing after chapter 4):</w:t>
      </w:r>
      <w:r w:rsidR="009177E8">
        <w:t xml:space="preserve"> Calculate Temp Business class: To do the calculations to find temps.</w:t>
      </w:r>
    </w:p>
    <w:p w14:paraId="5A8C18BD" w14:textId="70E30895" w:rsidR="00906ABA" w:rsidRDefault="00906ABA" w:rsidP="00906ABA">
      <w:r>
        <w:t>Calculate Average: add up the weeks temps / 7</w:t>
      </w:r>
    </w:p>
    <w:p w14:paraId="4B9DE3C0" w14:textId="77777777" w:rsidR="00906ABA" w:rsidRDefault="00906ABA" w:rsidP="00906ABA">
      <w:r>
        <w:t>Calculate Average excluding Lowest Temp: Determine lowest temp entered the minus that from the sum of temps / 7 days</w:t>
      </w:r>
    </w:p>
    <w:p w14:paraId="2CBC9166" w14:textId="77777777" w:rsidR="009177E8" w:rsidRDefault="009177E8" w:rsidP="001B490A"/>
    <w:p w14:paraId="6716292E" w14:textId="77777777" w:rsidR="009177E8" w:rsidRDefault="009177E8" w:rsidP="001B490A"/>
    <w:p w14:paraId="635F1937" w14:textId="059EE5D0" w:rsidR="00E83BBA" w:rsidRDefault="00E83BBA" w:rsidP="001B490A"/>
    <w:sectPr w:rsidR="00E83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8F"/>
    <w:rsid w:val="001B490A"/>
    <w:rsid w:val="00540E6C"/>
    <w:rsid w:val="00635F8F"/>
    <w:rsid w:val="007020D6"/>
    <w:rsid w:val="007847EE"/>
    <w:rsid w:val="007C14FC"/>
    <w:rsid w:val="00906ABA"/>
    <w:rsid w:val="009177E8"/>
    <w:rsid w:val="009542C1"/>
    <w:rsid w:val="00B02883"/>
    <w:rsid w:val="00BA4E13"/>
    <w:rsid w:val="00E34E0A"/>
    <w:rsid w:val="00E8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73D3"/>
  <w15:docId w15:val="{E89892DB-0BAD-4A0A-9397-F04CB66A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9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5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lfAlpha1\Desktop\C%23%20HomeWork%20Zipped%20Files\CSC%20160%20Design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CSC 160 Design Document Template</Template>
  <TotalTime>73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WolfAlpha1</dc:creator>
  <cp:lastModifiedBy>Wolf, James (jwolf45@student.cccs.edu)</cp:lastModifiedBy>
  <cp:revision>1</cp:revision>
  <dcterms:created xsi:type="dcterms:W3CDTF">2018-03-16T16:39:00Z</dcterms:created>
  <dcterms:modified xsi:type="dcterms:W3CDTF">2018-03-16T17:52:00Z</dcterms:modified>
</cp:coreProperties>
</file>